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1AE" w:rsidRDefault="001141AE">
      <w:r>
        <w:t xml:space="preserve">Each input file contains the data for a single object </w:t>
      </w:r>
      <w:r w:rsidR="00DE5181">
        <w:t xml:space="preserve">type.  </w:t>
      </w:r>
      <w:r>
        <w:t>There will be one object on each line.  The format for the files is as follows</w:t>
      </w:r>
      <w:r w:rsidR="00681B55">
        <w:t xml:space="preserve"> (Note: for </w:t>
      </w:r>
      <w:proofErr w:type="spellStart"/>
      <w:r w:rsidR="00681B55">
        <w:t>isAvailable</w:t>
      </w:r>
      <w:proofErr w:type="spellEnd"/>
      <w:r w:rsidR="00681B55">
        <w:t>, 1 = true and 0 = false)</w:t>
      </w:r>
      <w:r>
        <w:t>:</w:t>
      </w:r>
    </w:p>
    <w:p w:rsidR="0059344A" w:rsidRDefault="001141AE" w:rsidP="001141AE">
      <w:r>
        <w:t xml:space="preserve">“staff.txt” </w:t>
      </w:r>
      <w:r w:rsidR="0059344A">
        <w:t>–</w:t>
      </w:r>
      <w:r>
        <w:t xml:space="preserve"> </w:t>
      </w:r>
    </w:p>
    <w:p w:rsidR="001141AE" w:rsidRPr="0059344A" w:rsidRDefault="001141AE" w:rsidP="0059344A">
      <w:pPr>
        <w:ind w:firstLine="720"/>
        <w:rPr>
          <w:i/>
        </w:rPr>
      </w:pPr>
      <w:r w:rsidRPr="0059344A">
        <w:rPr>
          <w:i/>
        </w:rPr>
        <w:t xml:space="preserve">ID </w:t>
      </w:r>
      <w:proofErr w:type="spellStart"/>
      <w:r w:rsidRPr="0059344A">
        <w:rPr>
          <w:i/>
        </w:rPr>
        <w:t>FirstName</w:t>
      </w:r>
      <w:proofErr w:type="spellEnd"/>
      <w:r w:rsidRPr="0059344A">
        <w:rPr>
          <w:i/>
        </w:rPr>
        <w:t xml:space="preserve"> </w:t>
      </w:r>
      <w:proofErr w:type="spellStart"/>
      <w:r w:rsidRPr="0059344A">
        <w:rPr>
          <w:i/>
        </w:rPr>
        <w:t>LastName</w:t>
      </w:r>
      <w:proofErr w:type="spellEnd"/>
      <w:r w:rsidRPr="0059344A">
        <w:rPr>
          <w:i/>
        </w:rPr>
        <w:t xml:space="preserve"> Job Salary</w:t>
      </w:r>
    </w:p>
    <w:p w:rsidR="001141AE" w:rsidRDefault="0059344A" w:rsidP="0059344A">
      <w:pPr>
        <w:ind w:firstLine="720"/>
      </w:pPr>
      <w:r>
        <w:t xml:space="preserve">0001 Sasha Sanders Clerk 1500 </w:t>
      </w:r>
    </w:p>
    <w:p w:rsidR="00DE5181" w:rsidRDefault="00DE5181" w:rsidP="0059344A">
      <w:pPr>
        <w:ind w:firstLine="720"/>
      </w:pPr>
      <w:r>
        <w:t>0002 Ned Jeffries Security 24000</w:t>
      </w:r>
    </w:p>
    <w:p w:rsidR="001141AE" w:rsidRDefault="00DE5181" w:rsidP="00DE5181">
      <w:pPr>
        <w:ind w:firstLine="720"/>
      </w:pPr>
      <w:r>
        <w:tab/>
      </w:r>
    </w:p>
    <w:p w:rsidR="0059344A" w:rsidRDefault="001141AE">
      <w:r>
        <w:t>“concession.txt”</w:t>
      </w:r>
      <w:r w:rsidR="00DE5181">
        <w:t xml:space="preserve"> </w:t>
      </w:r>
      <w:r w:rsidR="0059344A">
        <w:t>–</w:t>
      </w:r>
      <w:r w:rsidR="00DE5181">
        <w:t xml:space="preserve"> </w:t>
      </w:r>
    </w:p>
    <w:p w:rsidR="0059344A" w:rsidRDefault="0059344A" w:rsidP="0059344A">
      <w:pPr>
        <w:ind w:left="720"/>
        <w:rPr>
          <w:i/>
        </w:rPr>
      </w:pPr>
      <w:proofErr w:type="spellStart"/>
      <w:r w:rsidRPr="0059344A">
        <w:rPr>
          <w:i/>
        </w:rPr>
        <w:t>NumHotDogs</w:t>
      </w:r>
      <w:proofErr w:type="spellEnd"/>
      <w:r w:rsidRPr="0059344A">
        <w:rPr>
          <w:i/>
        </w:rPr>
        <w:t xml:space="preserve"> </w:t>
      </w:r>
      <w:proofErr w:type="spellStart"/>
      <w:r w:rsidRPr="0059344A">
        <w:rPr>
          <w:i/>
        </w:rPr>
        <w:t>HotDogPrice</w:t>
      </w:r>
      <w:proofErr w:type="spellEnd"/>
      <w:r w:rsidRPr="0059344A">
        <w:rPr>
          <w:i/>
        </w:rPr>
        <w:t xml:space="preserve"> </w:t>
      </w:r>
      <w:proofErr w:type="spellStart"/>
      <w:r w:rsidRPr="0059344A">
        <w:rPr>
          <w:i/>
        </w:rPr>
        <w:t>NumPeanuts</w:t>
      </w:r>
      <w:proofErr w:type="spellEnd"/>
      <w:r w:rsidRPr="0059344A">
        <w:rPr>
          <w:i/>
        </w:rPr>
        <w:t xml:space="preserve"> </w:t>
      </w:r>
      <w:proofErr w:type="spellStart"/>
      <w:r w:rsidRPr="0059344A">
        <w:rPr>
          <w:i/>
        </w:rPr>
        <w:t>PeanutsPrice</w:t>
      </w:r>
      <w:proofErr w:type="spellEnd"/>
      <w:r w:rsidRPr="0059344A">
        <w:rPr>
          <w:i/>
        </w:rPr>
        <w:t xml:space="preserve"> </w:t>
      </w:r>
      <w:proofErr w:type="spellStart"/>
      <w:r w:rsidRPr="0059344A">
        <w:rPr>
          <w:i/>
        </w:rPr>
        <w:t>NumBurger</w:t>
      </w:r>
      <w:proofErr w:type="spellEnd"/>
      <w:r w:rsidRPr="0059344A">
        <w:rPr>
          <w:i/>
        </w:rPr>
        <w:t xml:space="preserve"> </w:t>
      </w:r>
      <w:proofErr w:type="spellStart"/>
      <w:r w:rsidRPr="0059344A">
        <w:rPr>
          <w:i/>
        </w:rPr>
        <w:t>BurgerPrice</w:t>
      </w:r>
      <w:proofErr w:type="spellEnd"/>
      <w:r w:rsidRPr="0059344A">
        <w:rPr>
          <w:i/>
        </w:rPr>
        <w:t xml:space="preserve"> </w:t>
      </w:r>
      <w:proofErr w:type="spellStart"/>
      <w:r w:rsidRPr="0059344A">
        <w:rPr>
          <w:i/>
        </w:rPr>
        <w:t>NumDrinks</w:t>
      </w:r>
      <w:proofErr w:type="spellEnd"/>
      <w:r w:rsidRPr="0059344A">
        <w:rPr>
          <w:i/>
        </w:rPr>
        <w:t xml:space="preserve"> </w:t>
      </w:r>
      <w:proofErr w:type="spellStart"/>
      <w:r w:rsidRPr="0059344A">
        <w:rPr>
          <w:i/>
        </w:rPr>
        <w:t>DrinkPrice</w:t>
      </w:r>
      <w:proofErr w:type="spellEnd"/>
      <w:r w:rsidRPr="0059344A">
        <w:rPr>
          <w:i/>
        </w:rPr>
        <w:t xml:space="preserve"> </w:t>
      </w:r>
      <w:proofErr w:type="spellStart"/>
      <w:r w:rsidRPr="0059344A">
        <w:rPr>
          <w:i/>
        </w:rPr>
        <w:t>NumBeer</w:t>
      </w:r>
      <w:proofErr w:type="spellEnd"/>
      <w:r w:rsidRPr="0059344A">
        <w:rPr>
          <w:i/>
        </w:rPr>
        <w:t xml:space="preserve"> </w:t>
      </w:r>
      <w:proofErr w:type="spellStart"/>
      <w:r w:rsidRPr="0059344A">
        <w:rPr>
          <w:i/>
        </w:rPr>
        <w:t>BeerPrice</w:t>
      </w:r>
      <w:proofErr w:type="spellEnd"/>
      <w:r w:rsidRPr="0059344A">
        <w:rPr>
          <w:i/>
        </w:rPr>
        <w:t xml:space="preserve"> </w:t>
      </w:r>
      <w:proofErr w:type="spellStart"/>
      <w:r w:rsidRPr="0059344A">
        <w:rPr>
          <w:i/>
        </w:rPr>
        <w:t>NumJersey</w:t>
      </w:r>
      <w:proofErr w:type="spellEnd"/>
      <w:r w:rsidRPr="0059344A">
        <w:rPr>
          <w:i/>
        </w:rPr>
        <w:t xml:space="preserve"> </w:t>
      </w:r>
      <w:proofErr w:type="spellStart"/>
      <w:r w:rsidRPr="0059344A">
        <w:rPr>
          <w:i/>
        </w:rPr>
        <w:t>JerseyPrice</w:t>
      </w:r>
      <w:proofErr w:type="spellEnd"/>
      <w:r w:rsidRPr="0059344A">
        <w:rPr>
          <w:i/>
        </w:rPr>
        <w:t xml:space="preserve"> </w:t>
      </w:r>
    </w:p>
    <w:p w:rsidR="0059344A" w:rsidRPr="0059344A" w:rsidRDefault="0059344A" w:rsidP="0059344A">
      <w:pPr>
        <w:ind w:firstLine="720"/>
      </w:pPr>
      <w:r w:rsidRPr="0059344A">
        <w:t>50 3 0 1 0 4 0 1.5 100 8 0 100 0</w:t>
      </w:r>
    </w:p>
    <w:p w:rsidR="001141AE" w:rsidRDefault="001141AE">
      <w:r>
        <w:tab/>
      </w:r>
    </w:p>
    <w:p w:rsidR="001141AE" w:rsidRDefault="001141AE">
      <w:r>
        <w:t>“schedule.txt”</w:t>
      </w:r>
    </w:p>
    <w:p w:rsidR="001141AE" w:rsidRDefault="0059344A">
      <w:pPr>
        <w:rPr>
          <w:i/>
        </w:rPr>
      </w:pPr>
      <w:r>
        <w:tab/>
      </w:r>
      <w:proofErr w:type="spellStart"/>
      <w:r>
        <w:rPr>
          <w:i/>
        </w:rPr>
        <w:t>EventName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EventDate</w:t>
      </w:r>
      <w:proofErr w:type="spellEnd"/>
      <w:r w:rsidR="00870467">
        <w:rPr>
          <w:i/>
        </w:rPr>
        <w:t xml:space="preserve"> </w:t>
      </w:r>
      <w:proofErr w:type="spellStart"/>
      <w:r w:rsidR="00870467">
        <w:rPr>
          <w:i/>
        </w:rPr>
        <w:t>EventTime</w:t>
      </w:r>
      <w:proofErr w:type="spellEnd"/>
    </w:p>
    <w:p w:rsidR="0059344A" w:rsidRDefault="00870467">
      <w:r w:rsidRPr="00870467">
        <w:tab/>
      </w:r>
      <w:r>
        <w:t xml:space="preserve">Football 11/30/2018 </w:t>
      </w:r>
      <w:r w:rsidRPr="00870467">
        <w:t>8:00</w:t>
      </w:r>
    </w:p>
    <w:p w:rsidR="00022398" w:rsidRPr="00870467" w:rsidRDefault="00022398"/>
    <w:p w:rsidR="001141AE" w:rsidRDefault="001141AE">
      <w:r>
        <w:t>“bank.txt”</w:t>
      </w:r>
    </w:p>
    <w:p w:rsidR="001141AE" w:rsidRDefault="00870467">
      <w:pPr>
        <w:rPr>
          <w:i/>
        </w:rPr>
      </w:pPr>
      <w:r>
        <w:tab/>
      </w:r>
      <w:proofErr w:type="spellStart"/>
      <w:r>
        <w:rPr>
          <w:i/>
        </w:rPr>
        <w:t>TotalSales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CashOnHand</w:t>
      </w:r>
      <w:proofErr w:type="spellEnd"/>
      <w:r>
        <w:rPr>
          <w:i/>
        </w:rPr>
        <w:t xml:space="preserve"> Debt</w:t>
      </w:r>
    </w:p>
    <w:p w:rsidR="00870467" w:rsidRDefault="00870467">
      <w:r>
        <w:tab/>
      </w:r>
      <w:r w:rsidRPr="00870467">
        <w:t>0 25 5000</w:t>
      </w:r>
    </w:p>
    <w:p w:rsidR="00022398" w:rsidRPr="00870467" w:rsidRDefault="00022398"/>
    <w:p w:rsidR="001141AE" w:rsidRDefault="001141AE">
      <w:r>
        <w:t>“parking.txt”</w:t>
      </w:r>
    </w:p>
    <w:p w:rsidR="00022398" w:rsidRPr="00022398" w:rsidRDefault="00022398">
      <w:pPr>
        <w:rPr>
          <w:i/>
        </w:rPr>
      </w:pPr>
      <w:r>
        <w:tab/>
      </w:r>
      <w:r>
        <w:rPr>
          <w:i/>
        </w:rPr>
        <w:t xml:space="preserve">Section Space Price </w:t>
      </w:r>
      <w:proofErr w:type="spellStart"/>
      <w:r>
        <w:rPr>
          <w:i/>
        </w:rPr>
        <w:t>IsAvailable</w:t>
      </w:r>
      <w:proofErr w:type="spellEnd"/>
    </w:p>
    <w:p w:rsidR="00022398" w:rsidRDefault="00022398" w:rsidP="00022398">
      <w:r>
        <w:tab/>
      </w:r>
      <w:r>
        <w:t>0 29 10 1</w:t>
      </w:r>
    </w:p>
    <w:p w:rsidR="001141AE" w:rsidRDefault="00022398" w:rsidP="00022398">
      <w:pPr>
        <w:ind w:firstLine="720"/>
      </w:pPr>
      <w:r>
        <w:t xml:space="preserve">1 0 10 </w:t>
      </w:r>
      <w:r w:rsidR="00681B55">
        <w:t>0</w:t>
      </w:r>
    </w:p>
    <w:p w:rsidR="00681B55" w:rsidRDefault="00681B55" w:rsidP="00022398">
      <w:pPr>
        <w:ind w:firstLine="720"/>
      </w:pPr>
    </w:p>
    <w:p w:rsidR="001141AE" w:rsidRDefault="001141AE">
      <w:r>
        <w:t>“ticket.txt”</w:t>
      </w:r>
    </w:p>
    <w:p w:rsidR="00681B55" w:rsidRDefault="00681B55">
      <w:pPr>
        <w:rPr>
          <w:i/>
        </w:rPr>
      </w:pPr>
      <w:r>
        <w:tab/>
      </w:r>
      <w:proofErr w:type="spellStart"/>
      <w:r>
        <w:rPr>
          <w:i/>
        </w:rPr>
        <w:t>SectionNum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SeatNum</w:t>
      </w:r>
      <w:proofErr w:type="spellEnd"/>
      <w:r>
        <w:rPr>
          <w:i/>
        </w:rPr>
        <w:t xml:space="preserve"> Price </w:t>
      </w:r>
      <w:proofErr w:type="spellStart"/>
      <w:r>
        <w:rPr>
          <w:i/>
        </w:rPr>
        <w:t>IsAvailable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EventName</w:t>
      </w:r>
      <w:proofErr w:type="spellEnd"/>
    </w:p>
    <w:p w:rsidR="00681B55" w:rsidRPr="00681B55" w:rsidRDefault="00681B55" w:rsidP="00681B55">
      <w:r w:rsidRPr="00681B55">
        <w:tab/>
      </w:r>
      <w:r w:rsidRPr="00681B55">
        <w:t xml:space="preserve">49 9 45 </w:t>
      </w:r>
      <w:r w:rsidR="00334455">
        <w:t>0</w:t>
      </w:r>
      <w:r w:rsidRPr="00681B55">
        <w:t xml:space="preserve"> Football</w:t>
      </w:r>
    </w:p>
    <w:p w:rsidR="00681B55" w:rsidRPr="00681B55" w:rsidRDefault="00681B55" w:rsidP="00681B55">
      <w:pPr>
        <w:ind w:firstLine="720"/>
      </w:pPr>
      <w:r w:rsidRPr="00681B55">
        <w:t>0 0 45 1 Concert</w:t>
      </w:r>
      <w:bookmarkStart w:id="0" w:name="_GoBack"/>
      <w:bookmarkEnd w:id="0"/>
    </w:p>
    <w:sectPr w:rsidR="00681B55" w:rsidRPr="00681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4A4"/>
    <w:rsid w:val="00022398"/>
    <w:rsid w:val="001141AE"/>
    <w:rsid w:val="002C7741"/>
    <w:rsid w:val="00334455"/>
    <w:rsid w:val="00391B8E"/>
    <w:rsid w:val="0059344A"/>
    <w:rsid w:val="0065305D"/>
    <w:rsid w:val="00681B55"/>
    <w:rsid w:val="00870467"/>
    <w:rsid w:val="009B24A4"/>
    <w:rsid w:val="00BB3F7C"/>
    <w:rsid w:val="00DE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FDBF6-3DCC-442E-9810-446D07A55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E12B75E5</Template>
  <TotalTime>30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tbaker</dc:creator>
  <cp:keywords/>
  <dc:description/>
  <cp:lastModifiedBy>tbaker</cp:lastModifiedBy>
  <cp:revision>7</cp:revision>
  <dcterms:created xsi:type="dcterms:W3CDTF">2018-11-07T02:28:00Z</dcterms:created>
  <dcterms:modified xsi:type="dcterms:W3CDTF">2018-11-07T02:59:00Z</dcterms:modified>
</cp:coreProperties>
</file>